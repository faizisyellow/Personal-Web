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02186" w14:textId="4A356A27" w:rsidR="00D10A96" w:rsidRPr="00CB7FC2" w:rsidRDefault="00245915" w:rsidP="00F41319">
      <w:pPr>
        <w:pStyle w:val="Title"/>
      </w:pPr>
      <w:r>
        <w:t>MUhamat Faissal</w:t>
      </w:r>
    </w:p>
    <w:p w14:paraId="1F52B9EB" w14:textId="738920F7" w:rsidR="00D10A96" w:rsidRPr="00D10A96" w:rsidRDefault="00960D77" w:rsidP="00D10A96">
      <w:pPr>
        <w:pStyle w:val="Subtitle"/>
      </w:pPr>
      <w:r>
        <w:t>frontend developer</w:t>
      </w:r>
    </w:p>
    <w:p w14:paraId="43B3349A" w14:textId="46C103F7" w:rsidR="00D10A96" w:rsidRPr="00D10A96" w:rsidRDefault="00245915" w:rsidP="00D10A96">
      <w:pPr>
        <w:pStyle w:val="ContactInfo"/>
      </w:pPr>
      <w:r>
        <w:t>+6281336607792</w:t>
      </w:r>
    </w:p>
    <w:p w14:paraId="4CF5D5AE" w14:textId="77777777" w:rsidR="00D10A96" w:rsidRPr="00A239BF" w:rsidRDefault="00000000" w:rsidP="00D10A96">
      <w:pPr>
        <w:pStyle w:val="ContactInfo"/>
        <w:rPr>
          <w:lang w:val="fr-FR"/>
        </w:rPr>
      </w:pPr>
      <w:sdt>
        <w:sdtPr>
          <w:id w:val="-1306934057"/>
          <w:placeholder>
            <w:docPart w:val="BD7AB7C623FE4E5CAD34DE0F2F0126AF"/>
          </w:placeholder>
          <w:temporary/>
          <w:showingPlcHdr/>
          <w15:appearance w15:val="hidden"/>
        </w:sdtPr>
        <w:sdtContent>
          <w:r w:rsidR="00A239BF" w:rsidRPr="00A239BF">
            <w:rPr>
              <w:lang w:val="fr-FR"/>
            </w:rPr>
            <w:t>ANEELA@EXAMPLE.COM</w:t>
          </w:r>
        </w:sdtContent>
      </w:sdt>
    </w:p>
    <w:p w14:paraId="231211C0" w14:textId="2EFF1902" w:rsidR="00F54AD8" w:rsidRPr="00F54AD8" w:rsidRDefault="00000000" w:rsidP="00F54AD8">
      <w:pPr>
        <w:pStyle w:val="ContactInfo"/>
      </w:pPr>
      <w:hyperlink r:id="rId10" w:history="1">
        <w:r w:rsidR="00AB2A05" w:rsidRPr="007879F0">
          <w:rPr>
            <w:rStyle w:val="Hyperlink"/>
          </w:rPr>
          <w:t>muhamatfaissalm@Gmail.com</w:t>
        </w:r>
      </w:hyperlink>
    </w:p>
    <w:p w14:paraId="211C1955" w14:textId="68221D72" w:rsidR="00B72820" w:rsidRDefault="009F58E0" w:rsidP="00B72820">
      <w:pPr>
        <w:pStyle w:val="ContactInfo"/>
      </w:pPr>
      <w:r>
        <w:t>Malang, indonesia</w:t>
      </w:r>
    </w:p>
    <w:p w14:paraId="6FE69E54" w14:textId="022002E7" w:rsidR="00B72820" w:rsidRPr="00B72820" w:rsidRDefault="00B72820" w:rsidP="00B72820">
      <w:pPr>
        <w:jc w:val="right"/>
      </w:pPr>
    </w:p>
    <w:p w14:paraId="16FC2B02" w14:textId="77777777" w:rsidR="00D10A96" w:rsidRPr="00A239BF" w:rsidRDefault="00D10A96" w:rsidP="00D10A96">
      <w:pPr>
        <w:pStyle w:val="Line"/>
        <w:rPr>
          <w:lang w:val="fr-FR"/>
        </w:rPr>
      </w:pPr>
    </w:p>
    <w:p w14:paraId="630AA711" w14:textId="624EB6D4" w:rsidR="00D10A96" w:rsidRPr="002C12F2" w:rsidRDefault="0083371B" w:rsidP="00F41319">
      <w:pPr>
        <w:pStyle w:val="Heading1"/>
        <w:rPr>
          <w:sz w:val="28"/>
          <w:lang w:val="fr-FR"/>
        </w:rPr>
      </w:pPr>
      <w:r w:rsidRPr="002C12F2">
        <w:rPr>
          <w:sz w:val="28"/>
        </w:rPr>
        <w:t>summary</w:t>
      </w:r>
    </w:p>
    <w:p w14:paraId="2AB831FC" w14:textId="77777777" w:rsidR="00D10A96" w:rsidRPr="002C12F2" w:rsidRDefault="00D10A96" w:rsidP="00D10A96">
      <w:pPr>
        <w:pStyle w:val="Line"/>
        <w:rPr>
          <w:sz w:val="28"/>
          <w:szCs w:val="28"/>
        </w:rPr>
      </w:pPr>
      <w:r w:rsidRPr="002C12F2">
        <w:rPr>
          <w:sz w:val="28"/>
          <w:szCs w:val="28"/>
        </w:rPr>
        <mc:AlternateContent>
          <mc:Choice Requires="wps">
            <w:drawing>
              <wp:inline distT="0" distB="0" distL="0" distR="0" wp14:anchorId="14D14B54" wp14:editId="3C43A4DE">
                <wp:extent cx="5943600" cy="0"/>
                <wp:effectExtent l="0" t="0" r="0" b="0"/>
                <wp:docPr id="290712055" name="Straight Connector 29071205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3E0CD8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35D4BEE1" w14:textId="55C2F98C" w:rsidR="00D10A96" w:rsidRDefault="00C804D3" w:rsidP="00DC1B52">
      <w:pPr>
        <w:rPr>
          <w:sz w:val="28"/>
          <w:szCs w:val="28"/>
        </w:rPr>
      </w:pPr>
      <w:r w:rsidRPr="00C804D3">
        <w:rPr>
          <w:sz w:val="28"/>
          <w:szCs w:val="28"/>
        </w:rPr>
        <w:t>I am a diligent, collaborative individual with a strong commitment to hard work. I have a passion for continuously enhancing my knowledge in both frontend and backend development, and I am always ready to embrace new challenges and make a positive contribution.</w:t>
      </w:r>
    </w:p>
    <w:p w14:paraId="0C7D9690" w14:textId="77777777" w:rsidR="00C804D3" w:rsidRPr="002C12F2" w:rsidRDefault="00C804D3" w:rsidP="00DC1B52">
      <w:pPr>
        <w:rPr>
          <w:rStyle w:val="Heading2Char"/>
          <w:sz w:val="28"/>
          <w:szCs w:val="28"/>
        </w:rPr>
      </w:pPr>
    </w:p>
    <w:p w14:paraId="3DAB964E" w14:textId="77777777" w:rsidR="00D10A96" w:rsidRPr="002C12F2" w:rsidRDefault="00000000" w:rsidP="00F02E6B">
      <w:pPr>
        <w:pStyle w:val="Heading1"/>
        <w:rPr>
          <w:rFonts w:ascii="Calibri" w:hAnsi="Calibri" w:cstheme="majorBidi"/>
          <w:b/>
          <w:sz w:val="28"/>
        </w:rPr>
      </w:pPr>
      <w:sdt>
        <w:sdtPr>
          <w:rPr>
            <w:rFonts w:ascii="Calibri" w:hAnsi="Calibri" w:cstheme="majorBidi"/>
            <w:b/>
            <w:sz w:val="28"/>
            <w:szCs w:val="24"/>
          </w:rPr>
          <w:id w:val="728805515"/>
          <w:placeholder>
            <w:docPart w:val="5C23F70F535B417DB893D8301AC1EF75"/>
          </w:placeholder>
          <w:temporary/>
          <w:showingPlcHdr/>
          <w15:appearance w15:val="hidden"/>
        </w:sdtPr>
        <w:sdtEndPr>
          <w:rPr>
            <w:rFonts w:asciiTheme="majorHAnsi" w:hAnsiTheme="majorHAnsi" w:cs="Tahoma (Headings CS)"/>
            <w:b w:val="0"/>
          </w:rPr>
        </w:sdtEndPr>
        <w:sdtContent>
          <w:r w:rsidR="00D10A96" w:rsidRPr="002C12F2">
            <w:rPr>
              <w:sz w:val="28"/>
            </w:rPr>
            <w:t>Education</w:t>
          </w:r>
        </w:sdtContent>
      </w:sdt>
    </w:p>
    <w:p w14:paraId="7AB1FCA2" w14:textId="77777777" w:rsidR="00D10A96" w:rsidRPr="002C12F2" w:rsidRDefault="00D10A96" w:rsidP="00D10A96">
      <w:pPr>
        <w:pStyle w:val="Line"/>
        <w:rPr>
          <w:sz w:val="28"/>
          <w:szCs w:val="28"/>
        </w:rPr>
      </w:pPr>
      <w:r w:rsidRPr="002C12F2">
        <w:rPr>
          <w:sz w:val="28"/>
          <w:szCs w:val="28"/>
        </w:rPr>
        <mc:AlternateContent>
          <mc:Choice Requires="wps">
            <w:drawing>
              <wp:inline distT="0" distB="0" distL="0" distR="0" wp14:anchorId="0FB9895A" wp14:editId="5BD70282">
                <wp:extent cx="5943600" cy="0"/>
                <wp:effectExtent l="0" t="0" r="0" b="0"/>
                <wp:docPr id="1940888775" name="Straight Connector 194088877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E07A95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55E5DEFC" w14:textId="77777777" w:rsidR="00952FA9" w:rsidRPr="002C12F2" w:rsidRDefault="00952FA9" w:rsidP="00952FA9">
      <w:pPr>
        <w:pStyle w:val="Heading2"/>
        <w:rPr>
          <w:sz w:val="28"/>
          <w:szCs w:val="28"/>
        </w:rPr>
      </w:pPr>
      <w:r w:rsidRPr="002C12F2">
        <w:rPr>
          <w:rStyle w:val="NotBold"/>
          <w:sz w:val="28"/>
          <w:szCs w:val="28"/>
        </w:rPr>
        <w:t>July 2022 - Present</w:t>
      </w:r>
      <w:r w:rsidRPr="002C12F2">
        <w:rPr>
          <w:rStyle w:val="NotBold"/>
          <w:sz w:val="28"/>
          <w:szCs w:val="28"/>
        </w:rPr>
        <w:tab/>
      </w:r>
      <w:r w:rsidRPr="002C12F2">
        <w:rPr>
          <w:sz w:val="28"/>
          <w:szCs w:val="28"/>
        </w:rPr>
        <w:t>SMKN12 MALANG</w:t>
      </w:r>
    </w:p>
    <w:p w14:paraId="6EA84482" w14:textId="2263A005" w:rsidR="00952FA9" w:rsidRPr="002C12F2" w:rsidRDefault="00952FA9" w:rsidP="006A592F">
      <w:pPr>
        <w:pStyle w:val="Heading3"/>
        <w:tabs>
          <w:tab w:val="left" w:pos="6980"/>
        </w:tabs>
        <w:rPr>
          <w:sz w:val="28"/>
          <w:szCs w:val="28"/>
        </w:rPr>
      </w:pPr>
      <w:r w:rsidRPr="002C12F2">
        <w:rPr>
          <w:sz w:val="28"/>
          <w:szCs w:val="28"/>
        </w:rPr>
        <w:t>Pengembangan perangkat lunak dan gim</w:t>
      </w:r>
      <w:r w:rsidR="006A592F" w:rsidRPr="002C12F2">
        <w:rPr>
          <w:sz w:val="28"/>
          <w:szCs w:val="28"/>
        </w:rPr>
        <w:tab/>
      </w:r>
    </w:p>
    <w:p w14:paraId="5F6A879E" w14:textId="77777777" w:rsidR="006A592F" w:rsidRPr="002C12F2" w:rsidRDefault="006A592F" w:rsidP="006A592F">
      <w:pPr>
        <w:rPr>
          <w:sz w:val="28"/>
          <w:szCs w:val="28"/>
        </w:rPr>
      </w:pPr>
    </w:p>
    <w:p w14:paraId="0E128A4C" w14:textId="6A9D0775" w:rsidR="00952FA9" w:rsidRPr="002C12F2" w:rsidRDefault="00952FA9" w:rsidP="00952FA9">
      <w:pPr>
        <w:pStyle w:val="Heading2"/>
        <w:rPr>
          <w:sz w:val="28"/>
          <w:szCs w:val="28"/>
        </w:rPr>
      </w:pPr>
      <w:r w:rsidRPr="002C12F2">
        <w:rPr>
          <w:rStyle w:val="NotBold"/>
          <w:sz w:val="28"/>
          <w:szCs w:val="28"/>
        </w:rPr>
        <w:t>Jul</w:t>
      </w:r>
      <w:r w:rsidR="00414A31" w:rsidRPr="002C12F2">
        <w:rPr>
          <w:rStyle w:val="NotBold"/>
          <w:sz w:val="28"/>
          <w:szCs w:val="28"/>
        </w:rPr>
        <w:t>y 2019</w:t>
      </w:r>
      <w:r w:rsidRPr="002C12F2">
        <w:rPr>
          <w:rStyle w:val="NotBold"/>
          <w:sz w:val="28"/>
          <w:szCs w:val="28"/>
        </w:rPr>
        <w:t xml:space="preserve"> </w:t>
      </w:r>
      <w:r w:rsidR="00414A31" w:rsidRPr="002C12F2">
        <w:rPr>
          <w:rStyle w:val="NotBold"/>
          <w:sz w:val="28"/>
          <w:szCs w:val="28"/>
        </w:rPr>
        <w:t>–</w:t>
      </w:r>
      <w:r w:rsidRPr="002C12F2">
        <w:rPr>
          <w:rStyle w:val="NotBold"/>
          <w:sz w:val="28"/>
          <w:szCs w:val="28"/>
        </w:rPr>
        <w:t xml:space="preserve"> </w:t>
      </w:r>
      <w:r w:rsidR="00414A31" w:rsidRPr="002C12F2">
        <w:rPr>
          <w:rStyle w:val="NotBold"/>
          <w:sz w:val="28"/>
          <w:szCs w:val="28"/>
        </w:rPr>
        <w:t>June 2022</w:t>
      </w:r>
      <w:r w:rsidRPr="002C12F2">
        <w:rPr>
          <w:rStyle w:val="NotBold"/>
          <w:sz w:val="28"/>
          <w:szCs w:val="28"/>
        </w:rPr>
        <w:tab/>
      </w:r>
      <w:r w:rsidR="00414A31" w:rsidRPr="002C12F2">
        <w:rPr>
          <w:sz w:val="28"/>
          <w:szCs w:val="28"/>
        </w:rPr>
        <w:t>SMP MAARIF 01 LAWANG</w:t>
      </w:r>
    </w:p>
    <w:p w14:paraId="362F0613" w14:textId="77777777" w:rsidR="00952FA9" w:rsidRPr="002C12F2" w:rsidRDefault="00952FA9" w:rsidP="00D10A96">
      <w:pPr>
        <w:pStyle w:val="Heading1"/>
        <w:rPr>
          <w:rStyle w:val="Heading1Char"/>
          <w:caps/>
          <w:sz w:val="28"/>
        </w:rPr>
      </w:pPr>
    </w:p>
    <w:p w14:paraId="20405313" w14:textId="497D0128" w:rsidR="00D10A96" w:rsidRPr="002C12F2" w:rsidRDefault="00D62655" w:rsidP="00D10A96">
      <w:pPr>
        <w:pStyle w:val="Heading1"/>
        <w:rPr>
          <w:rStyle w:val="Heading1Char"/>
          <w:caps/>
          <w:sz w:val="28"/>
        </w:rPr>
      </w:pPr>
      <w:r w:rsidRPr="002C12F2">
        <w:rPr>
          <w:rStyle w:val="Heading1Char"/>
          <w:caps/>
          <w:sz w:val="28"/>
        </w:rPr>
        <w:t>skills</w:t>
      </w:r>
    </w:p>
    <w:p w14:paraId="5EBFCCDA" w14:textId="77777777" w:rsidR="00D10A96" w:rsidRPr="002C12F2" w:rsidRDefault="00D10A96" w:rsidP="00D10A96">
      <w:pPr>
        <w:pStyle w:val="Line"/>
        <w:rPr>
          <w:sz w:val="28"/>
          <w:szCs w:val="28"/>
        </w:rPr>
      </w:pPr>
      <w:r w:rsidRPr="002C12F2">
        <w:rPr>
          <w:sz w:val="28"/>
          <w:szCs w:val="28"/>
        </w:rPr>
        <mc:AlternateContent>
          <mc:Choice Requires="wps">
            <w:drawing>
              <wp:inline distT="0" distB="0" distL="0" distR="0" wp14:anchorId="628813A2" wp14:editId="196628F6">
                <wp:extent cx="5943600" cy="0"/>
                <wp:effectExtent l="0" t="0" r="0" b="0"/>
                <wp:docPr id="2008399268" name="Straight Connector 20083992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ED576C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A683A47" w14:textId="77777777" w:rsidR="00A24BFD" w:rsidRPr="002C12F2" w:rsidRDefault="00A24BFD" w:rsidP="00A24BFD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2C12F2">
        <w:rPr>
          <w:sz w:val="28"/>
          <w:szCs w:val="28"/>
        </w:rPr>
        <w:t>HARD SKILLS:</w:t>
      </w:r>
    </w:p>
    <w:p w14:paraId="4B907BED" w14:textId="77777777" w:rsidR="00A24BFD" w:rsidRPr="002C12F2" w:rsidRDefault="00A24BFD" w:rsidP="00A24BFD">
      <w:pPr>
        <w:pStyle w:val="ListBullet"/>
        <w:numPr>
          <w:ilvl w:val="0"/>
          <w:numId w:val="14"/>
        </w:numPr>
        <w:spacing w:before="0"/>
        <w:contextualSpacing w:val="0"/>
        <w:rPr>
          <w:sz w:val="28"/>
          <w:szCs w:val="28"/>
        </w:rPr>
      </w:pPr>
      <w:r w:rsidRPr="002C12F2">
        <w:rPr>
          <w:sz w:val="28"/>
          <w:szCs w:val="28"/>
        </w:rPr>
        <w:t>Coding</w:t>
      </w:r>
    </w:p>
    <w:p w14:paraId="00EF0D8A" w14:textId="77777777" w:rsidR="00A24BFD" w:rsidRPr="002C12F2" w:rsidRDefault="00A24BFD" w:rsidP="00A24BFD">
      <w:pPr>
        <w:pStyle w:val="ListBullet"/>
        <w:numPr>
          <w:ilvl w:val="0"/>
          <w:numId w:val="14"/>
        </w:numPr>
        <w:spacing w:before="0"/>
        <w:contextualSpacing w:val="0"/>
        <w:rPr>
          <w:sz w:val="28"/>
          <w:szCs w:val="28"/>
        </w:rPr>
      </w:pPr>
      <w:r w:rsidRPr="002C12F2">
        <w:rPr>
          <w:sz w:val="28"/>
          <w:szCs w:val="28"/>
        </w:rPr>
        <w:t>Coding Frameworks</w:t>
      </w:r>
    </w:p>
    <w:p w14:paraId="6DE723D2" w14:textId="77777777" w:rsidR="00A24BFD" w:rsidRPr="002C12F2" w:rsidRDefault="00A24BFD" w:rsidP="00A24BFD">
      <w:pPr>
        <w:pStyle w:val="ListBullet"/>
        <w:numPr>
          <w:ilvl w:val="0"/>
          <w:numId w:val="14"/>
        </w:numPr>
        <w:spacing w:before="0"/>
        <w:contextualSpacing w:val="0"/>
        <w:rPr>
          <w:sz w:val="28"/>
          <w:szCs w:val="28"/>
        </w:rPr>
      </w:pPr>
      <w:r w:rsidRPr="002C12F2">
        <w:rPr>
          <w:sz w:val="28"/>
          <w:szCs w:val="28"/>
        </w:rPr>
        <w:t>Code testing and debugging</w:t>
      </w:r>
    </w:p>
    <w:p w14:paraId="57563470" w14:textId="77777777" w:rsidR="00A24BFD" w:rsidRPr="002C12F2" w:rsidRDefault="00A24BFD" w:rsidP="00A24BFD">
      <w:pPr>
        <w:pStyle w:val="ListBullet"/>
        <w:numPr>
          <w:ilvl w:val="0"/>
          <w:numId w:val="14"/>
        </w:numPr>
        <w:spacing w:before="0"/>
        <w:contextualSpacing w:val="0"/>
        <w:rPr>
          <w:sz w:val="28"/>
          <w:szCs w:val="28"/>
        </w:rPr>
      </w:pPr>
      <w:r w:rsidRPr="002C12F2">
        <w:rPr>
          <w:sz w:val="28"/>
          <w:szCs w:val="28"/>
        </w:rPr>
        <w:t>Responsive Design</w:t>
      </w:r>
    </w:p>
    <w:p w14:paraId="5E76B58A" w14:textId="77777777" w:rsidR="00A24BFD" w:rsidRPr="002C12F2" w:rsidRDefault="00A24BFD" w:rsidP="002D703B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14:paraId="0B1F6380" w14:textId="77777777" w:rsidR="00A24BFD" w:rsidRPr="002C12F2" w:rsidRDefault="00A24BFD" w:rsidP="00A24BFD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2C12F2">
        <w:rPr>
          <w:sz w:val="28"/>
          <w:szCs w:val="28"/>
        </w:rPr>
        <w:t>SOFT SKILLS:</w:t>
      </w:r>
    </w:p>
    <w:p w14:paraId="4E38DC59" w14:textId="77777777" w:rsidR="00A24BFD" w:rsidRPr="002C12F2" w:rsidRDefault="00A24BFD" w:rsidP="00A24BFD">
      <w:pPr>
        <w:pStyle w:val="ListBullet"/>
        <w:numPr>
          <w:ilvl w:val="0"/>
          <w:numId w:val="14"/>
        </w:numPr>
        <w:spacing w:before="0"/>
        <w:contextualSpacing w:val="0"/>
        <w:rPr>
          <w:sz w:val="28"/>
          <w:szCs w:val="28"/>
        </w:rPr>
      </w:pPr>
      <w:r w:rsidRPr="002C12F2">
        <w:rPr>
          <w:sz w:val="28"/>
          <w:szCs w:val="28"/>
        </w:rPr>
        <w:t>Problem solving</w:t>
      </w:r>
    </w:p>
    <w:p w14:paraId="766A1AAB" w14:textId="77777777" w:rsidR="00A24BFD" w:rsidRPr="002C12F2" w:rsidRDefault="00A24BFD" w:rsidP="00A24BFD">
      <w:pPr>
        <w:pStyle w:val="ListBullet"/>
        <w:numPr>
          <w:ilvl w:val="0"/>
          <w:numId w:val="14"/>
        </w:numPr>
        <w:spacing w:before="0"/>
        <w:contextualSpacing w:val="0"/>
        <w:rPr>
          <w:sz w:val="28"/>
          <w:szCs w:val="28"/>
        </w:rPr>
      </w:pPr>
      <w:r w:rsidRPr="002C12F2">
        <w:rPr>
          <w:sz w:val="28"/>
          <w:szCs w:val="28"/>
        </w:rPr>
        <w:t>Communication</w:t>
      </w:r>
    </w:p>
    <w:p w14:paraId="5F8E183E" w14:textId="77777777" w:rsidR="00A24BFD" w:rsidRPr="002C12F2" w:rsidRDefault="00A24BFD" w:rsidP="00A24BFD">
      <w:pPr>
        <w:pStyle w:val="ListBullet"/>
        <w:numPr>
          <w:ilvl w:val="0"/>
          <w:numId w:val="14"/>
        </w:numPr>
        <w:spacing w:before="0"/>
        <w:contextualSpacing w:val="0"/>
        <w:rPr>
          <w:sz w:val="28"/>
          <w:szCs w:val="28"/>
        </w:rPr>
      </w:pPr>
      <w:r w:rsidRPr="002C12F2">
        <w:rPr>
          <w:sz w:val="28"/>
          <w:szCs w:val="28"/>
        </w:rPr>
        <w:t>Collaboration</w:t>
      </w:r>
    </w:p>
    <w:p w14:paraId="6944E1C1" w14:textId="77777777" w:rsidR="00A24BFD" w:rsidRPr="002C12F2" w:rsidRDefault="00A24BFD" w:rsidP="00A24BFD">
      <w:pPr>
        <w:pStyle w:val="ListBullet"/>
        <w:numPr>
          <w:ilvl w:val="0"/>
          <w:numId w:val="14"/>
        </w:numPr>
        <w:spacing w:before="0"/>
        <w:contextualSpacing w:val="0"/>
        <w:rPr>
          <w:sz w:val="28"/>
          <w:szCs w:val="28"/>
        </w:rPr>
      </w:pPr>
      <w:r w:rsidRPr="002C12F2">
        <w:rPr>
          <w:sz w:val="28"/>
          <w:szCs w:val="28"/>
        </w:rPr>
        <w:t>Attention to detail</w:t>
      </w:r>
    </w:p>
    <w:p w14:paraId="1295A426" w14:textId="77777777" w:rsidR="00A24BFD" w:rsidRPr="002C12F2" w:rsidRDefault="00A24BFD" w:rsidP="00A24BFD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</w:p>
    <w:p w14:paraId="11C70306" w14:textId="77777777" w:rsidR="00A24BFD" w:rsidRPr="002C12F2" w:rsidRDefault="00A24BFD" w:rsidP="00A24BFD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2C12F2">
        <w:rPr>
          <w:sz w:val="28"/>
          <w:szCs w:val="28"/>
        </w:rPr>
        <w:t>PROGRAMMING LANGUAGE:</w:t>
      </w:r>
    </w:p>
    <w:p w14:paraId="1ACBC005" w14:textId="77777777" w:rsidR="00A24BFD" w:rsidRPr="002C12F2" w:rsidRDefault="00A24BFD" w:rsidP="00A24BFD">
      <w:pPr>
        <w:pStyle w:val="ListBullet"/>
        <w:numPr>
          <w:ilvl w:val="0"/>
          <w:numId w:val="14"/>
        </w:numPr>
        <w:spacing w:before="0"/>
        <w:contextualSpacing w:val="0"/>
        <w:rPr>
          <w:sz w:val="28"/>
          <w:szCs w:val="28"/>
        </w:rPr>
      </w:pPr>
      <w:r w:rsidRPr="002C12F2">
        <w:rPr>
          <w:sz w:val="28"/>
          <w:szCs w:val="28"/>
        </w:rPr>
        <w:t>HTML</w:t>
      </w:r>
    </w:p>
    <w:p w14:paraId="15923432" w14:textId="77777777" w:rsidR="00A24BFD" w:rsidRPr="002C12F2" w:rsidRDefault="00A24BFD" w:rsidP="00A24BFD">
      <w:pPr>
        <w:pStyle w:val="ListBullet"/>
        <w:numPr>
          <w:ilvl w:val="0"/>
          <w:numId w:val="14"/>
        </w:numPr>
        <w:spacing w:before="0"/>
        <w:contextualSpacing w:val="0"/>
        <w:rPr>
          <w:sz w:val="28"/>
          <w:szCs w:val="28"/>
        </w:rPr>
      </w:pPr>
      <w:r w:rsidRPr="002C12F2">
        <w:rPr>
          <w:sz w:val="28"/>
          <w:szCs w:val="28"/>
        </w:rPr>
        <w:t>CSS</w:t>
      </w:r>
    </w:p>
    <w:p w14:paraId="24E9145E" w14:textId="77777777" w:rsidR="00A24BFD" w:rsidRPr="002C12F2" w:rsidRDefault="00A24BFD" w:rsidP="00A24BFD">
      <w:pPr>
        <w:pStyle w:val="ListBullet"/>
        <w:numPr>
          <w:ilvl w:val="0"/>
          <w:numId w:val="14"/>
        </w:numPr>
        <w:spacing w:before="0"/>
        <w:contextualSpacing w:val="0"/>
        <w:rPr>
          <w:sz w:val="28"/>
          <w:szCs w:val="28"/>
        </w:rPr>
      </w:pPr>
      <w:r w:rsidRPr="002C12F2">
        <w:rPr>
          <w:sz w:val="28"/>
          <w:szCs w:val="28"/>
        </w:rPr>
        <w:lastRenderedPageBreak/>
        <w:t>JAVASCRIPT</w:t>
      </w:r>
    </w:p>
    <w:p w14:paraId="06E5CAB5" w14:textId="77777777" w:rsidR="00AC7E1F" w:rsidRPr="002C12F2" w:rsidRDefault="00AC7E1F" w:rsidP="00AC7E1F">
      <w:pPr>
        <w:pStyle w:val="ListBullet"/>
        <w:numPr>
          <w:ilvl w:val="0"/>
          <w:numId w:val="0"/>
        </w:numPr>
        <w:spacing w:before="0"/>
        <w:ind w:left="360"/>
        <w:contextualSpacing w:val="0"/>
        <w:rPr>
          <w:sz w:val="28"/>
          <w:szCs w:val="28"/>
        </w:rPr>
      </w:pPr>
    </w:p>
    <w:p w14:paraId="68E00743" w14:textId="13B509F3" w:rsidR="00AC7E1F" w:rsidRPr="002C12F2" w:rsidRDefault="00AC7E1F" w:rsidP="00AC7E1F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2C12F2">
        <w:rPr>
          <w:sz w:val="28"/>
          <w:szCs w:val="28"/>
        </w:rPr>
        <w:t>TECHNOLOGY SKILLS:</w:t>
      </w:r>
    </w:p>
    <w:p w14:paraId="75837911" w14:textId="0D62CFEB" w:rsidR="00AC7E1F" w:rsidRPr="002C12F2" w:rsidRDefault="00C56368" w:rsidP="00AC7E1F">
      <w:pPr>
        <w:pStyle w:val="ListBullet"/>
        <w:numPr>
          <w:ilvl w:val="0"/>
          <w:numId w:val="14"/>
        </w:numPr>
        <w:spacing w:before="0"/>
        <w:contextualSpacing w:val="0"/>
        <w:rPr>
          <w:sz w:val="28"/>
          <w:szCs w:val="28"/>
        </w:rPr>
      </w:pPr>
      <w:r w:rsidRPr="002C12F2">
        <w:rPr>
          <w:sz w:val="28"/>
          <w:szCs w:val="28"/>
        </w:rPr>
        <w:t>Boostrap</w:t>
      </w:r>
    </w:p>
    <w:p w14:paraId="4FC87850" w14:textId="737D0A9C" w:rsidR="00AC7E1F" w:rsidRPr="002C12F2" w:rsidRDefault="00C56368" w:rsidP="00AC7E1F">
      <w:pPr>
        <w:pStyle w:val="ListBullet"/>
        <w:numPr>
          <w:ilvl w:val="0"/>
          <w:numId w:val="14"/>
        </w:numPr>
        <w:spacing w:before="0"/>
        <w:contextualSpacing w:val="0"/>
        <w:rPr>
          <w:sz w:val="28"/>
          <w:szCs w:val="28"/>
        </w:rPr>
      </w:pPr>
      <w:r w:rsidRPr="002C12F2">
        <w:rPr>
          <w:sz w:val="28"/>
          <w:szCs w:val="28"/>
        </w:rPr>
        <w:t>Node Js</w:t>
      </w:r>
    </w:p>
    <w:p w14:paraId="58BC67B5" w14:textId="5C7422B2" w:rsidR="00AC7E1F" w:rsidRPr="002C12F2" w:rsidRDefault="00C56368" w:rsidP="00AC7E1F">
      <w:pPr>
        <w:pStyle w:val="ListBullet"/>
        <w:numPr>
          <w:ilvl w:val="0"/>
          <w:numId w:val="14"/>
        </w:numPr>
        <w:spacing w:before="0"/>
        <w:contextualSpacing w:val="0"/>
        <w:rPr>
          <w:sz w:val="28"/>
          <w:szCs w:val="28"/>
        </w:rPr>
      </w:pPr>
      <w:r w:rsidRPr="002C12F2">
        <w:rPr>
          <w:sz w:val="28"/>
          <w:szCs w:val="28"/>
        </w:rPr>
        <w:t>Git</w:t>
      </w:r>
    </w:p>
    <w:p w14:paraId="0B84ED68" w14:textId="7B384CDB" w:rsidR="00552B9E" w:rsidRDefault="00552B9E" w:rsidP="00AC7E1F">
      <w:pPr>
        <w:pStyle w:val="ListBullet"/>
        <w:numPr>
          <w:ilvl w:val="0"/>
          <w:numId w:val="14"/>
        </w:numPr>
        <w:spacing w:before="0"/>
        <w:contextualSpacing w:val="0"/>
        <w:rPr>
          <w:sz w:val="28"/>
          <w:szCs w:val="28"/>
        </w:rPr>
      </w:pPr>
      <w:r w:rsidRPr="002C12F2">
        <w:rPr>
          <w:sz w:val="28"/>
          <w:szCs w:val="28"/>
        </w:rPr>
        <w:t>MongoDB</w:t>
      </w:r>
    </w:p>
    <w:p w14:paraId="65DEC556" w14:textId="30DBEA69" w:rsidR="00173117" w:rsidRPr="002C12F2" w:rsidRDefault="00173117" w:rsidP="00AC7E1F">
      <w:pPr>
        <w:pStyle w:val="ListBullet"/>
        <w:numPr>
          <w:ilvl w:val="0"/>
          <w:numId w:val="14"/>
        </w:numPr>
        <w:spacing w:before="0"/>
        <w:contextualSpacing w:val="0"/>
        <w:rPr>
          <w:sz w:val="28"/>
          <w:szCs w:val="28"/>
        </w:rPr>
      </w:pPr>
      <w:r>
        <w:rPr>
          <w:sz w:val="28"/>
          <w:szCs w:val="28"/>
        </w:rPr>
        <w:t>MySQL</w:t>
      </w:r>
    </w:p>
    <w:p w14:paraId="49027C29" w14:textId="128DBABF" w:rsidR="00552B9E" w:rsidRPr="002C12F2" w:rsidRDefault="00552B9E" w:rsidP="00AC7E1F">
      <w:pPr>
        <w:pStyle w:val="ListBullet"/>
        <w:numPr>
          <w:ilvl w:val="0"/>
          <w:numId w:val="14"/>
        </w:numPr>
        <w:spacing w:before="0"/>
        <w:contextualSpacing w:val="0"/>
        <w:rPr>
          <w:sz w:val="28"/>
          <w:szCs w:val="28"/>
        </w:rPr>
      </w:pPr>
      <w:r w:rsidRPr="002C12F2">
        <w:rPr>
          <w:sz w:val="28"/>
          <w:szCs w:val="28"/>
        </w:rPr>
        <w:t>Express Js</w:t>
      </w:r>
    </w:p>
    <w:p w14:paraId="32F09D6C" w14:textId="4C1F4811" w:rsidR="00AC7E1F" w:rsidRPr="00DC1B52" w:rsidRDefault="00AC7E1F" w:rsidP="00DC1B52">
      <w:pPr>
        <w:tabs>
          <w:tab w:val="left" w:pos="2805"/>
        </w:tabs>
        <w:rPr>
          <w:sz w:val="18"/>
        </w:rPr>
      </w:pPr>
    </w:p>
    <w:p w14:paraId="3A5D0983" w14:textId="7F4196FB" w:rsidR="00D10A96" w:rsidRDefault="00C051BA" w:rsidP="00DC1B52">
      <w:pPr>
        <w:pStyle w:val="Heading1"/>
      </w:pPr>
      <w:r>
        <w:t xml:space="preserve">TRAINING &amp; </w:t>
      </w:r>
      <w:r w:rsidR="007207CB">
        <w:t>BOOTCAMP</w:t>
      </w:r>
    </w:p>
    <w:p w14:paraId="1E42B14C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7F3E298C" wp14:editId="0ECCEB4E">
                <wp:extent cx="5943600" cy="0"/>
                <wp:effectExtent l="0" t="0" r="0" b="0"/>
                <wp:docPr id="1321677558" name="Straight Connector 13216775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3A2837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2D93589B" w14:textId="77777777" w:rsidR="00EC7ACC" w:rsidRPr="002C12F2" w:rsidRDefault="00EC7ACC" w:rsidP="00EC7ACC">
      <w:pPr>
        <w:pStyle w:val="ListBullet"/>
        <w:rPr>
          <w:sz w:val="28"/>
          <w:szCs w:val="28"/>
        </w:rPr>
      </w:pPr>
      <w:r w:rsidRPr="002C12F2">
        <w:rPr>
          <w:sz w:val="28"/>
          <w:szCs w:val="28"/>
        </w:rPr>
        <w:t>Rakryan VET (Rakryan Vocational Education and Training) (November 2022 – Present)</w:t>
      </w:r>
    </w:p>
    <w:p w14:paraId="08BB0E79" w14:textId="77777777" w:rsidR="00EC7ACC" w:rsidRPr="002C12F2" w:rsidRDefault="00EC7ACC" w:rsidP="00EC7ACC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  <w:r w:rsidRPr="002C12F2">
        <w:rPr>
          <w:sz w:val="28"/>
          <w:szCs w:val="28"/>
        </w:rPr>
        <w:t>Frontend Development</w:t>
      </w:r>
    </w:p>
    <w:p w14:paraId="0726CCCD" w14:textId="77777777" w:rsidR="007F6369" w:rsidRPr="00DC1B52" w:rsidRDefault="007F6369" w:rsidP="007F6369">
      <w:pPr>
        <w:tabs>
          <w:tab w:val="left" w:pos="2805"/>
        </w:tabs>
        <w:rPr>
          <w:sz w:val="18"/>
        </w:rPr>
      </w:pPr>
    </w:p>
    <w:p w14:paraId="768B9595" w14:textId="0960F3E6" w:rsidR="007F6369" w:rsidRDefault="007F6369" w:rsidP="007F6369">
      <w:pPr>
        <w:pStyle w:val="Heading1"/>
      </w:pPr>
      <w:r>
        <w:t>CERTIFICATE</w:t>
      </w:r>
    </w:p>
    <w:p w14:paraId="63F66F69" w14:textId="77777777" w:rsidR="007F6369" w:rsidRPr="00D10A96" w:rsidRDefault="007F6369" w:rsidP="007F6369">
      <w:pPr>
        <w:pStyle w:val="Line"/>
      </w:pPr>
      <w:r w:rsidRPr="00D10A96">
        <mc:AlternateContent>
          <mc:Choice Requires="wps">
            <w:drawing>
              <wp:inline distT="0" distB="0" distL="0" distR="0" wp14:anchorId="022A2E3F" wp14:editId="273CE468">
                <wp:extent cx="5943600" cy="0"/>
                <wp:effectExtent l="0" t="0" r="0" b="0"/>
                <wp:docPr id="336261011" name="Straight Connector 3362610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C1E52F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C6B22FD" w14:textId="77777777" w:rsidR="004635D5" w:rsidRDefault="004635D5" w:rsidP="004635D5">
      <w:pPr>
        <w:pStyle w:val="ListBullet"/>
        <w:rPr>
          <w:sz w:val="28"/>
          <w:szCs w:val="28"/>
        </w:rPr>
      </w:pPr>
      <w:r w:rsidRPr="004635D5">
        <w:rPr>
          <w:sz w:val="28"/>
          <w:szCs w:val="28"/>
        </w:rPr>
        <w:t>Certificate of competence Rakryan VET Frontend development</w:t>
      </w:r>
    </w:p>
    <w:p w14:paraId="6CE5259D" w14:textId="77777777" w:rsidR="00D34807" w:rsidRPr="00D34807" w:rsidRDefault="00D34807" w:rsidP="00D34807">
      <w:pPr>
        <w:pStyle w:val="ListBullet"/>
        <w:rPr>
          <w:sz w:val="28"/>
          <w:szCs w:val="28"/>
        </w:rPr>
      </w:pPr>
      <w:r w:rsidRPr="00D34807">
        <w:rPr>
          <w:sz w:val="28"/>
          <w:szCs w:val="28"/>
        </w:rPr>
        <w:t>E-Certificate workshop ui/ux Dunia coding</w:t>
      </w:r>
    </w:p>
    <w:p w14:paraId="627635DE" w14:textId="77777777" w:rsidR="00D34807" w:rsidRPr="004635D5" w:rsidRDefault="00D34807" w:rsidP="00D34807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</w:p>
    <w:sectPr w:rsidR="00D34807" w:rsidRPr="004635D5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90887" w14:textId="77777777" w:rsidR="00905DFD" w:rsidRDefault="00905DFD">
      <w:r>
        <w:separator/>
      </w:r>
    </w:p>
  </w:endnote>
  <w:endnote w:type="continuationSeparator" w:id="0">
    <w:p w14:paraId="6A9A6748" w14:textId="77777777" w:rsidR="00905DFD" w:rsidRDefault="00905DFD">
      <w:r>
        <w:continuationSeparator/>
      </w:r>
    </w:p>
  </w:endnote>
  <w:endnote w:type="continuationNotice" w:id="1">
    <w:p w14:paraId="0268D9F9" w14:textId="77777777" w:rsidR="00905DFD" w:rsidRDefault="00905DFD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F00BC" w14:textId="77777777" w:rsidR="00905DFD" w:rsidRDefault="00905DFD">
      <w:r>
        <w:separator/>
      </w:r>
    </w:p>
  </w:footnote>
  <w:footnote w:type="continuationSeparator" w:id="0">
    <w:p w14:paraId="360044CD" w14:textId="77777777" w:rsidR="00905DFD" w:rsidRDefault="00905DFD">
      <w:r>
        <w:continuationSeparator/>
      </w:r>
    </w:p>
  </w:footnote>
  <w:footnote w:type="continuationNotice" w:id="1">
    <w:p w14:paraId="45DCDE6A" w14:textId="77777777" w:rsidR="00905DFD" w:rsidRDefault="00905DFD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3275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FD4007"/>
    <w:multiLevelType w:val="multilevel"/>
    <w:tmpl w:val="79F4F2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96CE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96CE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1"/>
  </w:num>
  <w:num w:numId="12" w16cid:durableId="973682587">
    <w:abstractNumId w:val="12"/>
  </w:num>
  <w:num w:numId="13" w16cid:durableId="290981187">
    <w:abstractNumId w:val="13"/>
  </w:num>
  <w:num w:numId="14" w16cid:durableId="274949343">
    <w:abstractNumId w:val="10"/>
  </w:num>
  <w:num w:numId="15" w16cid:durableId="398942574">
    <w:abstractNumId w:val="9"/>
  </w:num>
  <w:num w:numId="16" w16cid:durableId="12757927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15"/>
    <w:rsid w:val="00016A20"/>
    <w:rsid w:val="00021847"/>
    <w:rsid w:val="0003406D"/>
    <w:rsid w:val="000425C6"/>
    <w:rsid w:val="00044D31"/>
    <w:rsid w:val="00074316"/>
    <w:rsid w:val="00077115"/>
    <w:rsid w:val="000773EA"/>
    <w:rsid w:val="000A78C2"/>
    <w:rsid w:val="000C034A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122AA7"/>
    <w:rsid w:val="00151155"/>
    <w:rsid w:val="00173117"/>
    <w:rsid w:val="001764A6"/>
    <w:rsid w:val="00192E2F"/>
    <w:rsid w:val="00194CCA"/>
    <w:rsid w:val="001C1671"/>
    <w:rsid w:val="001F1ADE"/>
    <w:rsid w:val="001F2A92"/>
    <w:rsid w:val="001F4A24"/>
    <w:rsid w:val="001F75DB"/>
    <w:rsid w:val="0020288A"/>
    <w:rsid w:val="002117CE"/>
    <w:rsid w:val="002256D0"/>
    <w:rsid w:val="00245915"/>
    <w:rsid w:val="002474A1"/>
    <w:rsid w:val="00254EBD"/>
    <w:rsid w:val="00277A50"/>
    <w:rsid w:val="00283C8C"/>
    <w:rsid w:val="0028502B"/>
    <w:rsid w:val="002A0482"/>
    <w:rsid w:val="002C12F2"/>
    <w:rsid w:val="002D703B"/>
    <w:rsid w:val="002E51C3"/>
    <w:rsid w:val="002F47D4"/>
    <w:rsid w:val="003125BC"/>
    <w:rsid w:val="0031599B"/>
    <w:rsid w:val="00337C64"/>
    <w:rsid w:val="003466BA"/>
    <w:rsid w:val="003546A6"/>
    <w:rsid w:val="00355FC2"/>
    <w:rsid w:val="0036516F"/>
    <w:rsid w:val="00381FB1"/>
    <w:rsid w:val="003A3138"/>
    <w:rsid w:val="003D5A64"/>
    <w:rsid w:val="003D617D"/>
    <w:rsid w:val="003E7996"/>
    <w:rsid w:val="003F27ED"/>
    <w:rsid w:val="003F3B40"/>
    <w:rsid w:val="003F698D"/>
    <w:rsid w:val="00414A31"/>
    <w:rsid w:val="00416446"/>
    <w:rsid w:val="004459B3"/>
    <w:rsid w:val="00447670"/>
    <w:rsid w:val="00453BB4"/>
    <w:rsid w:val="004635D5"/>
    <w:rsid w:val="00472504"/>
    <w:rsid w:val="00475147"/>
    <w:rsid w:val="00475E08"/>
    <w:rsid w:val="00490268"/>
    <w:rsid w:val="004B6214"/>
    <w:rsid w:val="004C3892"/>
    <w:rsid w:val="004D407C"/>
    <w:rsid w:val="004E0E03"/>
    <w:rsid w:val="004E65F4"/>
    <w:rsid w:val="005119C1"/>
    <w:rsid w:val="005133A9"/>
    <w:rsid w:val="00544307"/>
    <w:rsid w:val="00552B9E"/>
    <w:rsid w:val="005539B6"/>
    <w:rsid w:val="005624E8"/>
    <w:rsid w:val="005648FD"/>
    <w:rsid w:val="00577F75"/>
    <w:rsid w:val="005910A9"/>
    <w:rsid w:val="005929CA"/>
    <w:rsid w:val="005B58B2"/>
    <w:rsid w:val="005B7925"/>
    <w:rsid w:val="005D2FD1"/>
    <w:rsid w:val="005D4CD2"/>
    <w:rsid w:val="005E03E9"/>
    <w:rsid w:val="005F373F"/>
    <w:rsid w:val="005F3EB7"/>
    <w:rsid w:val="006175D0"/>
    <w:rsid w:val="00620956"/>
    <w:rsid w:val="0067051D"/>
    <w:rsid w:val="0067346B"/>
    <w:rsid w:val="00691CC8"/>
    <w:rsid w:val="006A592F"/>
    <w:rsid w:val="006B33A7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207CB"/>
    <w:rsid w:val="00726583"/>
    <w:rsid w:val="0073379B"/>
    <w:rsid w:val="00774A5C"/>
    <w:rsid w:val="00793C6A"/>
    <w:rsid w:val="007C1CD3"/>
    <w:rsid w:val="007C261F"/>
    <w:rsid w:val="007C51D0"/>
    <w:rsid w:val="007C6D48"/>
    <w:rsid w:val="007D1908"/>
    <w:rsid w:val="007D73FB"/>
    <w:rsid w:val="007E43AF"/>
    <w:rsid w:val="007F145F"/>
    <w:rsid w:val="007F6369"/>
    <w:rsid w:val="0083371B"/>
    <w:rsid w:val="00835A4C"/>
    <w:rsid w:val="008631C9"/>
    <w:rsid w:val="0086381A"/>
    <w:rsid w:val="008857B1"/>
    <w:rsid w:val="008929FF"/>
    <w:rsid w:val="008B2D0D"/>
    <w:rsid w:val="008D14B3"/>
    <w:rsid w:val="008E1F80"/>
    <w:rsid w:val="008E435B"/>
    <w:rsid w:val="00905DFD"/>
    <w:rsid w:val="0091372E"/>
    <w:rsid w:val="00936886"/>
    <w:rsid w:val="00941BCC"/>
    <w:rsid w:val="00952FA9"/>
    <w:rsid w:val="00960D77"/>
    <w:rsid w:val="009719F3"/>
    <w:rsid w:val="00971A48"/>
    <w:rsid w:val="00972ECD"/>
    <w:rsid w:val="009A3F7E"/>
    <w:rsid w:val="009C55E7"/>
    <w:rsid w:val="009F3760"/>
    <w:rsid w:val="009F58E0"/>
    <w:rsid w:val="00A239BF"/>
    <w:rsid w:val="00A24BFD"/>
    <w:rsid w:val="00A46867"/>
    <w:rsid w:val="00A537EA"/>
    <w:rsid w:val="00A76D33"/>
    <w:rsid w:val="00A82923"/>
    <w:rsid w:val="00AB2A05"/>
    <w:rsid w:val="00AB6CCF"/>
    <w:rsid w:val="00AC6978"/>
    <w:rsid w:val="00AC7E1F"/>
    <w:rsid w:val="00AE18D5"/>
    <w:rsid w:val="00AE5969"/>
    <w:rsid w:val="00B0548E"/>
    <w:rsid w:val="00B06F91"/>
    <w:rsid w:val="00B33C46"/>
    <w:rsid w:val="00B3639D"/>
    <w:rsid w:val="00B550F6"/>
    <w:rsid w:val="00B61032"/>
    <w:rsid w:val="00B72820"/>
    <w:rsid w:val="00BA0F62"/>
    <w:rsid w:val="00BB0D3D"/>
    <w:rsid w:val="00BB58D2"/>
    <w:rsid w:val="00BC195E"/>
    <w:rsid w:val="00BD5B36"/>
    <w:rsid w:val="00BE5218"/>
    <w:rsid w:val="00C051BA"/>
    <w:rsid w:val="00C056DC"/>
    <w:rsid w:val="00C25521"/>
    <w:rsid w:val="00C26EDD"/>
    <w:rsid w:val="00C42843"/>
    <w:rsid w:val="00C56368"/>
    <w:rsid w:val="00C67713"/>
    <w:rsid w:val="00C74AEB"/>
    <w:rsid w:val="00C75DC3"/>
    <w:rsid w:val="00C773C5"/>
    <w:rsid w:val="00C804D3"/>
    <w:rsid w:val="00C86430"/>
    <w:rsid w:val="00C90932"/>
    <w:rsid w:val="00CA27C6"/>
    <w:rsid w:val="00CB7FC2"/>
    <w:rsid w:val="00CD7CDE"/>
    <w:rsid w:val="00D10A96"/>
    <w:rsid w:val="00D136AC"/>
    <w:rsid w:val="00D223CB"/>
    <w:rsid w:val="00D329C7"/>
    <w:rsid w:val="00D334C6"/>
    <w:rsid w:val="00D34807"/>
    <w:rsid w:val="00D469F8"/>
    <w:rsid w:val="00D54540"/>
    <w:rsid w:val="00D62655"/>
    <w:rsid w:val="00D66D6A"/>
    <w:rsid w:val="00D67AC5"/>
    <w:rsid w:val="00D73ED2"/>
    <w:rsid w:val="00D77989"/>
    <w:rsid w:val="00D816B0"/>
    <w:rsid w:val="00DB7951"/>
    <w:rsid w:val="00DC1B52"/>
    <w:rsid w:val="00DE2BD0"/>
    <w:rsid w:val="00DE55F0"/>
    <w:rsid w:val="00DF055B"/>
    <w:rsid w:val="00E10969"/>
    <w:rsid w:val="00E2152F"/>
    <w:rsid w:val="00E36403"/>
    <w:rsid w:val="00E577A2"/>
    <w:rsid w:val="00E87C50"/>
    <w:rsid w:val="00E90506"/>
    <w:rsid w:val="00E9367B"/>
    <w:rsid w:val="00EA1D08"/>
    <w:rsid w:val="00EB514D"/>
    <w:rsid w:val="00EC7ACC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6AD"/>
    <w:rsid w:val="00F54AD8"/>
    <w:rsid w:val="00F552B7"/>
    <w:rsid w:val="00F554C6"/>
    <w:rsid w:val="00F60904"/>
    <w:rsid w:val="00F969AB"/>
    <w:rsid w:val="00FA3B13"/>
    <w:rsid w:val="00FB54AB"/>
    <w:rsid w:val="00FB67F3"/>
    <w:rsid w:val="00FB6C2D"/>
    <w:rsid w:val="00FC784A"/>
    <w:rsid w:val="00FD0733"/>
    <w:rsid w:val="00FE2F68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764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qFormat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AB2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muhamatfaissalm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is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7AB7C623FE4E5CAD34DE0F2F012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774A4-C0CD-4921-8FFE-29F41B579215}"/>
      </w:docPartPr>
      <w:docPartBody>
        <w:p w:rsidR="003B536F" w:rsidRDefault="003B536F">
          <w:pPr>
            <w:pStyle w:val="BD7AB7C623FE4E5CAD34DE0F2F0126AF"/>
          </w:pPr>
          <w:r w:rsidRPr="00A239BF">
            <w:rPr>
              <w:lang w:val="fr-FR"/>
            </w:rPr>
            <w:t>ANEELA@EXAMPLE.COM</w:t>
          </w:r>
        </w:p>
      </w:docPartBody>
    </w:docPart>
    <w:docPart>
      <w:docPartPr>
        <w:name w:val="5C23F70F535B417DB893D8301AC1E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9A69A-FE9D-4B8D-A219-01B65D39FBB5}"/>
      </w:docPartPr>
      <w:docPartBody>
        <w:p w:rsidR="003B536F" w:rsidRDefault="003B536F">
          <w:pPr>
            <w:pStyle w:val="5C23F70F535B417DB893D8301AC1EF75"/>
          </w:pPr>
          <w:r w:rsidRPr="00E905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35"/>
    <w:rsid w:val="0015572C"/>
    <w:rsid w:val="003B536F"/>
    <w:rsid w:val="00441735"/>
    <w:rsid w:val="007E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kern w:val="0"/>
      <w:szCs w:val="28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7AB7C623FE4E5CAD34DE0F2F0126AF">
    <w:name w:val="BD7AB7C623FE4E5CAD34DE0F2F0126AF"/>
  </w:style>
  <w:style w:type="paragraph" w:customStyle="1" w:styleId="5C23F70F535B417DB893D8301AC1EF75">
    <w:name w:val="5C23F70F535B417DB893D8301AC1EF75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="Tahoma (Headings CS)"/>
      <w:caps/>
      <w:color w:val="000000" w:themeColor="text1"/>
      <w:spacing w:val="10"/>
      <w:kern w:val="0"/>
      <w:szCs w:val="28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F3E45D4-9855-4807-B9A3-4C3A23A3A5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133B3F-8DED-4DDB-9CAA-73A039973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5F80EB-F1DC-4413-8A56-A7D758E3232D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2023-10-14T10:45:00Z</dcterms:created>
  <dcterms:modified xsi:type="dcterms:W3CDTF">2023-10-14T10:45:00Z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